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E6062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A0DA90" w14:textId="38B4D51A" w:rsidR="00692703" w:rsidRPr="00CF1A49" w:rsidRDefault="009A26D4" w:rsidP="00913946">
            <w:pPr>
              <w:pStyle w:val="Title"/>
            </w:pPr>
            <w:r>
              <w:t>Santosh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Bisht</w:t>
            </w:r>
          </w:p>
          <w:p w14:paraId="09EDAE18" w14:textId="1F8F20B0" w:rsidR="00692703" w:rsidRPr="00CF1A49" w:rsidRDefault="009A26D4" w:rsidP="00913946">
            <w:pPr>
              <w:pStyle w:val="ContactInfo"/>
              <w:contextualSpacing w:val="0"/>
            </w:pPr>
            <w:r>
              <w:t xml:space="preserve">A-378, </w:t>
            </w: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, </w:t>
            </w:r>
            <w:r w:rsidR="001375CE">
              <w:t xml:space="preserve">Sector-56, </w:t>
            </w:r>
            <w:r>
              <w:t>Gurugram, Haryana,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8E3E752ADFA4B7C8A83B102D8276DF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+918585960674</w:t>
            </w:r>
          </w:p>
          <w:p w14:paraId="7E3C71C8" w14:textId="14149C34" w:rsidR="00692703" w:rsidRPr="00CF1A49" w:rsidRDefault="009A26D4" w:rsidP="00913946">
            <w:pPr>
              <w:pStyle w:val="ContactInfoEmphasis"/>
              <w:contextualSpacing w:val="0"/>
            </w:pPr>
            <w:r>
              <w:t>Santosh87@live.com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CF350B1BB9B4461A08AB32DB6ED6DA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9A26D4">
                <w:t>linkedin.com/in/santoshbisht070987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0E481236ADFD4832A072884BC324D1D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68031A1D" w14:textId="77777777" w:rsidTr="00692703">
        <w:tc>
          <w:tcPr>
            <w:tcW w:w="9360" w:type="dxa"/>
            <w:tcMar>
              <w:top w:w="432" w:type="dxa"/>
            </w:tcMar>
          </w:tcPr>
          <w:p w14:paraId="7F2848AB" w14:textId="50E5BFDA" w:rsidR="009A26D4" w:rsidRDefault="009A26D4" w:rsidP="009A26D4">
            <w:pPr>
              <w:jc w:val="both"/>
            </w:pPr>
            <w:r>
              <w:t xml:space="preserve">Lead </w:t>
            </w:r>
            <w:r w:rsidRPr="00D52EAB">
              <w:t xml:space="preserve">Data Engineer with over </w:t>
            </w:r>
            <w:r>
              <w:t>9</w:t>
            </w:r>
            <w:r w:rsidRPr="00D52EAB">
              <w:t xml:space="preserve"> years of experience in building data-intensive</w:t>
            </w:r>
            <w:r w:rsidR="001375CE">
              <w:t>,</w:t>
            </w:r>
            <w:r w:rsidRPr="00D52EAB">
              <w:t xml:space="preserve"> distributed and cloud native applications. Self-reliant with the ability to architect solutions, provision infrastructure, develop applications and present results.</w:t>
            </w:r>
          </w:p>
          <w:sdt>
            <w:sdtPr>
              <w:alias w:val="Skills:"/>
              <w:tag w:val="Skills:"/>
              <w:id w:val="-1392877668"/>
              <w:placeholder>
                <w:docPart w:val="1F46C3DFBF7945FAACEE9C3A5572073A"/>
              </w:placeholder>
              <w:temporary/>
              <w:showingPlcHdr/>
              <w15:appearance w15:val="hidden"/>
            </w:sdtPr>
            <w:sdtContent>
              <w:p w14:paraId="4778C45A" w14:textId="77777777" w:rsidR="009A26D4" w:rsidRPr="00CF1A49" w:rsidRDefault="009A26D4" w:rsidP="009A26D4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9A26D4" w:rsidRPr="006E1507" w14:paraId="1C9A6663" w14:textId="77777777" w:rsidTr="00FE5F36">
              <w:tc>
                <w:tcPr>
                  <w:tcW w:w="4675" w:type="dxa"/>
                </w:tcPr>
                <w:p w14:paraId="7F1190D3" w14:textId="6EF8F513" w:rsidR="009A26D4" w:rsidRPr="009A26D4" w:rsidRDefault="009A26D4" w:rsidP="009A26D4">
                  <w:pPr>
                    <w:pStyle w:val="ListBullet"/>
                    <w:contextualSpacing w:val="0"/>
                  </w:pPr>
                  <w:r>
                    <w:rPr>
                      <w:rFonts w:cstheme="minorHAnsi"/>
                    </w:rPr>
                    <w:t>Python</w:t>
                  </w:r>
                </w:p>
                <w:p w14:paraId="5FDED156" w14:textId="0211BEC4" w:rsidR="009A26D4" w:rsidRPr="006E1507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Google Cloud Platform</w:t>
                  </w:r>
                </w:p>
                <w:p w14:paraId="798A0D2C" w14:textId="77777777" w:rsidR="009A26D4" w:rsidRPr="009A26D4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Hive/Columnar Storage/Parquet</w:t>
                  </w:r>
                </w:p>
                <w:p w14:paraId="0E7EB1D9" w14:textId="07D08AF5" w:rsidR="009A26D4" w:rsidRPr="009A26D4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HDFS</w:t>
                  </w:r>
                  <w:r>
                    <w:rPr>
                      <w:rFonts w:cstheme="minorHAnsi"/>
                    </w:rPr>
                    <w:t>/GDFS</w:t>
                  </w:r>
                </w:p>
                <w:p w14:paraId="1968AF31" w14:textId="77777777" w:rsidR="009A26D4" w:rsidRPr="009A26D4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Distributed Computing</w:t>
                  </w:r>
                </w:p>
                <w:p w14:paraId="5FEDF094" w14:textId="02FE080A" w:rsidR="009A26D4" w:rsidRPr="006E1507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System Design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46333668" w14:textId="701589BA" w:rsidR="009A26D4" w:rsidRPr="006E1507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Airflow</w:t>
                  </w:r>
                </w:p>
                <w:p w14:paraId="35BB090D" w14:textId="19C68007" w:rsidR="009A26D4" w:rsidRPr="006E1507" w:rsidRDefault="009A26D4" w:rsidP="009A26D4">
                  <w:pPr>
                    <w:pStyle w:val="ListBullet"/>
                    <w:contextualSpacing w:val="0"/>
                  </w:pPr>
                  <w:r>
                    <w:rPr>
                      <w:rFonts w:cstheme="minorHAnsi"/>
                    </w:rPr>
                    <w:t xml:space="preserve">Apache </w:t>
                  </w:r>
                  <w:r w:rsidRPr="000A40D8">
                    <w:rPr>
                      <w:rFonts w:cstheme="minorHAnsi"/>
                    </w:rPr>
                    <w:t>Spark</w:t>
                  </w:r>
                </w:p>
                <w:p w14:paraId="7A7F0642" w14:textId="77777777" w:rsidR="009A26D4" w:rsidRPr="009A26D4" w:rsidRDefault="009A26D4" w:rsidP="009A26D4">
                  <w:pPr>
                    <w:pStyle w:val="ListBullet"/>
                    <w:contextualSpacing w:val="0"/>
                  </w:pPr>
                  <w:r>
                    <w:rPr>
                      <w:rFonts w:cstheme="minorHAnsi"/>
                    </w:rPr>
                    <w:t>Elastic Search</w:t>
                  </w:r>
                </w:p>
                <w:p w14:paraId="5E49CE91" w14:textId="77777777" w:rsidR="009A26D4" w:rsidRPr="009A26D4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RDBMS - Postgres/MySQL/Oracle</w:t>
                  </w:r>
                </w:p>
                <w:p w14:paraId="0433BAF1" w14:textId="77777777" w:rsidR="009A26D4" w:rsidRPr="009A26D4" w:rsidRDefault="009A26D4" w:rsidP="009A26D4">
                  <w:pPr>
                    <w:pStyle w:val="ListBullet"/>
                    <w:contextualSpacing w:val="0"/>
                  </w:pPr>
                  <w:r w:rsidRPr="000A40D8">
                    <w:rPr>
                      <w:rFonts w:cstheme="minorHAnsi"/>
                    </w:rPr>
                    <w:t>Big Data</w:t>
                  </w:r>
                </w:p>
                <w:p w14:paraId="63570652" w14:textId="54393BDE" w:rsidR="009A26D4" w:rsidRPr="006E1507" w:rsidRDefault="009A26D4" w:rsidP="009A26D4">
                  <w:pPr>
                    <w:pStyle w:val="ListBullet"/>
                    <w:contextualSpacing w:val="0"/>
                  </w:pPr>
                  <w:r>
                    <w:rPr>
                      <w:rFonts w:cstheme="minorHAnsi"/>
                    </w:rPr>
                    <w:t>Web Scraping</w:t>
                  </w:r>
                </w:p>
              </w:tc>
            </w:tr>
          </w:tbl>
          <w:p w14:paraId="66871A26" w14:textId="2650A720" w:rsidR="009A26D4" w:rsidRPr="00CF1A49" w:rsidRDefault="009A26D4" w:rsidP="009A26D4">
            <w:pPr>
              <w:jc w:val="both"/>
            </w:pPr>
          </w:p>
        </w:tc>
      </w:tr>
    </w:tbl>
    <w:p w14:paraId="5A0DC378" w14:textId="77777777" w:rsidR="004E01EB" w:rsidRPr="00CF1A49" w:rsidRDefault="001375C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D89A200826943F68347C853CECF498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574335" w14:textId="77777777" w:rsidTr="00D66A52">
        <w:tc>
          <w:tcPr>
            <w:tcW w:w="9355" w:type="dxa"/>
          </w:tcPr>
          <w:p w14:paraId="5D10B2E0" w14:textId="3F64FBD8" w:rsidR="001D0BF1" w:rsidRPr="00CF1A49" w:rsidRDefault="004F2A5A" w:rsidP="001D0BF1">
            <w:pPr>
              <w:pStyle w:val="Heading3"/>
              <w:contextualSpacing w:val="0"/>
              <w:outlineLvl w:val="2"/>
            </w:pPr>
            <w:r>
              <w:t>Sep 2018</w:t>
            </w:r>
            <w:r w:rsidR="001D0BF1" w:rsidRPr="00CF1A49">
              <w:t xml:space="preserve"> – </w:t>
            </w:r>
            <w:r>
              <w:t>mar 2022</w:t>
            </w:r>
          </w:p>
          <w:p w14:paraId="64AB24DF" w14:textId="3DBE5805" w:rsidR="001D0BF1" w:rsidRPr="00CF1A49" w:rsidRDefault="004F2A5A" w:rsidP="001D0BF1">
            <w:pPr>
              <w:pStyle w:val="Heading2"/>
              <w:contextualSpacing w:val="0"/>
              <w:outlineLvl w:val="1"/>
            </w:pPr>
            <w:r w:rsidRPr="004F2A5A">
              <w:rPr>
                <w:bCs/>
              </w:rPr>
              <w:t>Lead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Dunnhumby india pvt ltd</w:t>
            </w:r>
            <w:r w:rsidR="005D06D1">
              <w:rPr>
                <w:rStyle w:val="SubtleReference"/>
              </w:rPr>
              <w:t>, Gurugram, In</w:t>
            </w:r>
          </w:p>
          <w:p w14:paraId="51880F1A" w14:textId="77777777" w:rsidR="004F2A5A" w:rsidRDefault="004F2A5A" w:rsidP="004F2A5A">
            <w:pPr>
              <w:tabs>
                <w:tab w:val="left" w:pos="3510"/>
              </w:tabs>
            </w:pPr>
            <w:r>
              <w:t>Collaborating with multiple teams (product, science, Client, data) to develop new products and deploy the product to the new client.</w:t>
            </w:r>
          </w:p>
          <w:p w14:paraId="5CE41D64" w14:textId="3FEF29ED" w:rsidR="004F2A5A" w:rsidRPr="004F2A5A" w:rsidRDefault="004F2A5A" w:rsidP="004F2A5A">
            <w:pPr>
              <w:pStyle w:val="ListParagraph"/>
              <w:numPr>
                <w:ilvl w:val="0"/>
                <w:numId w:val="15"/>
              </w:numPr>
              <w:tabs>
                <w:tab w:val="left" w:pos="3510"/>
              </w:tabs>
            </w:pPr>
            <w:r w:rsidRPr="004F2A5A">
              <w:rPr>
                <w:rFonts w:cstheme="minorHAnsi"/>
                <w:b/>
                <w:bCs/>
              </w:rPr>
              <w:t>Cloud Migration</w:t>
            </w:r>
            <w:r w:rsidRPr="004F2A5A">
              <w:rPr>
                <w:rFonts w:cstheme="minorHAnsi"/>
              </w:rPr>
              <w:t xml:space="preserve">: Migrated the </w:t>
            </w:r>
            <w:r w:rsidRPr="004F2A5A">
              <w:rPr>
                <w:rFonts w:cstheme="minorHAnsi"/>
              </w:rPr>
              <w:t>on-premises</w:t>
            </w:r>
            <w:r w:rsidRPr="004F2A5A">
              <w:rPr>
                <w:rFonts w:cstheme="minorHAnsi"/>
              </w:rPr>
              <w:t xml:space="preserve"> Spark workloads to Google Cloud Platform</w:t>
            </w:r>
          </w:p>
          <w:p w14:paraId="55283DFE" w14:textId="076E9083" w:rsidR="004F2A5A" w:rsidRDefault="004F2A5A" w:rsidP="004F2A5A">
            <w:pPr>
              <w:pStyle w:val="ListParagraph"/>
              <w:numPr>
                <w:ilvl w:val="0"/>
                <w:numId w:val="15"/>
              </w:numPr>
              <w:tabs>
                <w:tab w:val="left" w:pos="3510"/>
              </w:tabs>
            </w:pPr>
            <w:proofErr w:type="spellStart"/>
            <w:r w:rsidRPr="00966C9F">
              <w:rPr>
                <w:b/>
              </w:rPr>
              <w:t>Destina</w:t>
            </w:r>
            <w:proofErr w:type="spellEnd"/>
            <w:r>
              <w:t xml:space="preserve">: Designed, </w:t>
            </w:r>
            <w:r>
              <w:t>architected,</w:t>
            </w:r>
            <w:r>
              <w:t xml:space="preserve"> and implemented the first version of allocation</w:t>
            </w:r>
            <w:r>
              <w:t xml:space="preserve"> </w:t>
            </w:r>
            <w:r>
              <w:t>framework.</w:t>
            </w:r>
          </w:p>
          <w:p w14:paraId="00B7E0B2" w14:textId="77777777" w:rsidR="004F2A5A" w:rsidRDefault="004F2A5A" w:rsidP="004F2A5A">
            <w:pPr>
              <w:pStyle w:val="ListParagraph"/>
              <w:numPr>
                <w:ilvl w:val="0"/>
                <w:numId w:val="15"/>
              </w:numPr>
              <w:tabs>
                <w:tab w:val="left" w:pos="3510"/>
              </w:tabs>
              <w:spacing w:after="160" w:line="259" w:lineRule="auto"/>
              <w:jc w:val="both"/>
            </w:pPr>
            <w:r w:rsidRPr="004F2A5A">
              <w:rPr>
                <w:b/>
                <w:bCs/>
              </w:rPr>
              <w:t>Audience Selection</w:t>
            </w:r>
            <w:r>
              <w:t xml:space="preserve"> data preparation process redefined and made it Client and environment agnostic.</w:t>
            </w:r>
          </w:p>
          <w:p w14:paraId="14B275A0" w14:textId="7785A92C" w:rsidR="001E3120" w:rsidRPr="00CF1A49" w:rsidRDefault="004F2A5A" w:rsidP="004F2A5A">
            <w:pPr>
              <w:pStyle w:val="ListParagraph"/>
              <w:numPr>
                <w:ilvl w:val="0"/>
                <w:numId w:val="15"/>
              </w:numPr>
              <w:tabs>
                <w:tab w:val="left" w:pos="3510"/>
              </w:tabs>
              <w:spacing w:after="160" w:line="259" w:lineRule="auto"/>
              <w:jc w:val="both"/>
            </w:pPr>
            <w:r w:rsidRPr="004F2A5A">
              <w:rPr>
                <w:b/>
                <w:bCs/>
              </w:rPr>
              <w:t>Airflow</w:t>
            </w:r>
            <w:r>
              <w:t xml:space="preserve">: </w:t>
            </w:r>
            <w:r>
              <w:t>Migrated old jobs written in obsolete Technology (</w:t>
            </w:r>
            <w:proofErr w:type="spellStart"/>
            <w:r>
              <w:t>cronacle</w:t>
            </w:r>
            <w:proofErr w:type="spellEnd"/>
            <w:r>
              <w:t>) to the Airflow.</w:t>
            </w:r>
          </w:p>
        </w:tc>
      </w:tr>
      <w:tr w:rsidR="00F61DF9" w:rsidRPr="00CF1A49" w14:paraId="5748AAF9" w14:textId="77777777" w:rsidTr="00F61DF9">
        <w:tc>
          <w:tcPr>
            <w:tcW w:w="9355" w:type="dxa"/>
            <w:tcMar>
              <w:top w:w="216" w:type="dxa"/>
            </w:tcMar>
          </w:tcPr>
          <w:p w14:paraId="37BA180E" w14:textId="28E46D2D" w:rsidR="00F61DF9" w:rsidRPr="00CF1A49" w:rsidRDefault="005D06D1" w:rsidP="00F61DF9">
            <w:pPr>
              <w:pStyle w:val="Heading3"/>
              <w:contextualSpacing w:val="0"/>
              <w:outlineLvl w:val="2"/>
            </w:pPr>
            <w:r>
              <w:t>jul 2017</w:t>
            </w:r>
            <w:r w:rsidR="00F61DF9" w:rsidRPr="00CF1A49">
              <w:t xml:space="preserve"> – </w:t>
            </w:r>
            <w:r>
              <w:t>Aug 2018</w:t>
            </w:r>
          </w:p>
          <w:p w14:paraId="793995B8" w14:textId="1A9CC9B6" w:rsidR="00F61DF9" w:rsidRPr="00CF1A49" w:rsidRDefault="005D06D1" w:rsidP="00F61DF9">
            <w:pPr>
              <w:pStyle w:val="Heading2"/>
              <w:contextualSpacing w:val="0"/>
              <w:outlineLvl w:val="1"/>
            </w:pPr>
            <w:r w:rsidRPr="005D06D1">
              <w:rPr>
                <w:bCs/>
              </w:rPr>
              <w:t>Senior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Dunnhumby india pvt ltd, Gurugram, In</w:t>
            </w:r>
          </w:p>
          <w:p w14:paraId="08F8B749" w14:textId="77777777" w:rsidR="00F61DF9" w:rsidRDefault="005D06D1" w:rsidP="00F61DF9">
            <w:r>
              <w:t>Collaborated with Tech lead and product manager to write the different modules of CMP and productize it.</w:t>
            </w:r>
          </w:p>
          <w:p w14:paraId="36F0A259" w14:textId="77777777" w:rsidR="005D06D1" w:rsidRDefault="005D06D1" w:rsidP="005D06D1">
            <w:pPr>
              <w:pStyle w:val="ListParagraph"/>
              <w:numPr>
                <w:ilvl w:val="0"/>
                <w:numId w:val="16"/>
              </w:numPr>
            </w:pPr>
            <w:r w:rsidRPr="00BD1E9A">
              <w:rPr>
                <w:b/>
              </w:rPr>
              <w:t>Digital Allocation</w:t>
            </w:r>
            <w:r>
              <w:t>: Re-wrote the old scripts and made them generic so that we</w:t>
            </w:r>
            <w:r>
              <w:t xml:space="preserve"> </w:t>
            </w:r>
            <w:r>
              <w:t>can productize it.</w:t>
            </w:r>
          </w:p>
          <w:p w14:paraId="2B77182E" w14:textId="77777777" w:rsidR="005D06D1" w:rsidRDefault="005D06D1" w:rsidP="005D06D1">
            <w:pPr>
              <w:pStyle w:val="ListParagraph"/>
              <w:numPr>
                <w:ilvl w:val="0"/>
                <w:numId w:val="16"/>
              </w:numPr>
            </w:pPr>
            <w:r w:rsidRPr="00BD1E9A">
              <w:rPr>
                <w:b/>
              </w:rPr>
              <w:t>ETL pipeline</w:t>
            </w:r>
            <w:r>
              <w:t>: Wrote the python entity classes to change the data according to our required schema and data checks.</w:t>
            </w:r>
          </w:p>
          <w:p w14:paraId="0CB3CF0F" w14:textId="77777777" w:rsidR="005D06D1" w:rsidRDefault="005D06D1" w:rsidP="005D06D1">
            <w:pPr>
              <w:pStyle w:val="ListParagraph"/>
              <w:numPr>
                <w:ilvl w:val="0"/>
                <w:numId w:val="16"/>
              </w:numPr>
            </w:pPr>
            <w:r>
              <w:t>End to End CMP product deployment for the new client</w:t>
            </w:r>
            <w:r>
              <w:t>s.</w:t>
            </w:r>
          </w:p>
          <w:p w14:paraId="7580811D" w14:textId="77777777" w:rsidR="005D06D1" w:rsidRDefault="005D06D1" w:rsidP="005D06D1"/>
          <w:p w14:paraId="3725CDFB" w14:textId="0EB0135F" w:rsidR="005D06D1" w:rsidRPr="00CF1A49" w:rsidRDefault="005D06D1" w:rsidP="005D06D1">
            <w:pPr>
              <w:pStyle w:val="Heading3"/>
              <w:contextualSpacing w:val="0"/>
              <w:outlineLvl w:val="2"/>
            </w:pPr>
            <w:r>
              <w:t>APR</w:t>
            </w:r>
            <w:r>
              <w:t xml:space="preserve"> </w:t>
            </w:r>
            <w:r>
              <w:t>2014</w:t>
            </w:r>
            <w:r w:rsidRPr="00CF1A49">
              <w:t xml:space="preserve"> – </w:t>
            </w:r>
            <w:r>
              <w:t>jul</w:t>
            </w:r>
            <w:r>
              <w:t xml:space="preserve"> 201</w:t>
            </w:r>
            <w:r>
              <w:t>7</w:t>
            </w:r>
          </w:p>
          <w:p w14:paraId="405BDECA" w14:textId="513ACEEC" w:rsidR="005D06D1" w:rsidRPr="00CF1A49" w:rsidRDefault="005D06D1" w:rsidP="005D06D1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software</w:t>
            </w:r>
            <w:r w:rsidRPr="005D06D1">
              <w:rPr>
                <w:bCs/>
              </w:rPr>
              <w:t xml:space="preserve"> Engineer</w:t>
            </w:r>
            <w:r w:rsidRPr="00CF1A49">
              <w:t xml:space="preserve">, </w:t>
            </w:r>
            <w:r>
              <w:rPr>
                <w:rStyle w:val="SubtleReference"/>
              </w:rPr>
              <w:t>jade global software pvt ltd, Noida, IN</w:t>
            </w:r>
          </w:p>
          <w:p w14:paraId="159C9389" w14:textId="77777777" w:rsidR="005D06D1" w:rsidRDefault="005D06D1" w:rsidP="005D06D1">
            <w:r>
              <w:lastRenderedPageBreak/>
              <w:t>Worked with multiple clients on different data and python projects where I collaborated with Client, project manager. I worked independently in most of the projects.</w:t>
            </w:r>
          </w:p>
          <w:p w14:paraId="5D6F4CBB" w14:textId="2058A7D3" w:rsidR="005D06D1" w:rsidRDefault="005D06D1" w:rsidP="005D06D1">
            <w:pPr>
              <w:pStyle w:val="ListParagraph"/>
              <w:numPr>
                <w:ilvl w:val="0"/>
                <w:numId w:val="16"/>
              </w:numPr>
            </w:pPr>
            <w:r w:rsidRPr="003C45F9">
              <w:rPr>
                <w:b/>
              </w:rPr>
              <w:t xml:space="preserve">Retail market </w:t>
            </w:r>
            <w:r w:rsidR="00AE1AC6" w:rsidRPr="003C45F9">
              <w:rPr>
                <w:b/>
              </w:rPr>
              <w:t>Analysis</w:t>
            </w:r>
            <w:r w:rsidR="00AE1AC6">
              <w:rPr>
                <w:b/>
              </w:rPr>
              <w:t>:</w:t>
            </w:r>
            <w:r>
              <w:t xml:space="preserve"> </w:t>
            </w:r>
            <w:r>
              <w:t>Written end-to-end data pipeline and generated a report using Looker BI tool for the client to decide his product’s strategy.</w:t>
            </w:r>
          </w:p>
          <w:p w14:paraId="201C2EE7" w14:textId="7A7CAA4E" w:rsidR="00AE1AC6" w:rsidRDefault="005D06D1" w:rsidP="00AE1AC6">
            <w:pPr>
              <w:pStyle w:val="ListParagraph"/>
              <w:numPr>
                <w:ilvl w:val="0"/>
                <w:numId w:val="16"/>
              </w:numPr>
            </w:pPr>
            <w:r w:rsidRPr="003C45F9">
              <w:rPr>
                <w:b/>
              </w:rPr>
              <w:t>Providing Data points to the world’s leading online streaming company</w:t>
            </w:r>
            <w:r>
              <w:t xml:space="preserve">: </w:t>
            </w:r>
            <w:r>
              <w:t xml:space="preserve">Established </w:t>
            </w:r>
            <w:r w:rsidR="00AE1AC6">
              <w:t>a data product</w:t>
            </w:r>
            <w:r>
              <w:t xml:space="preserve"> </w:t>
            </w:r>
            <w:r w:rsidR="00AE1AC6" w:rsidRPr="005C429E">
              <w:t>Scrapy Web Center Manager</w:t>
            </w:r>
            <w:r w:rsidR="00AE1AC6">
              <w:t xml:space="preserve"> to help the client for their aggressive pricing and content strategy for their online streaming platform</w:t>
            </w:r>
          </w:p>
          <w:p w14:paraId="1B9E58FE" w14:textId="77777777" w:rsidR="00AE1AC6" w:rsidRDefault="00AE1AC6" w:rsidP="00AE1AC6"/>
          <w:p w14:paraId="294EAE5F" w14:textId="2417E884" w:rsidR="00AE1AC6" w:rsidRPr="00CF1A49" w:rsidRDefault="00AE1AC6" w:rsidP="00AE1AC6">
            <w:pPr>
              <w:pStyle w:val="Heading3"/>
              <w:contextualSpacing w:val="0"/>
              <w:outlineLvl w:val="2"/>
            </w:pPr>
            <w:r>
              <w:t>jan</w:t>
            </w:r>
            <w:r>
              <w:t xml:space="preserve"> 201</w:t>
            </w:r>
            <w:r>
              <w:t>3</w:t>
            </w:r>
            <w:r w:rsidRPr="00CF1A49">
              <w:t xml:space="preserve"> – </w:t>
            </w:r>
            <w:r>
              <w:t>APR</w:t>
            </w:r>
            <w:r>
              <w:t xml:space="preserve"> 201</w:t>
            </w:r>
            <w:r>
              <w:t>4</w:t>
            </w:r>
          </w:p>
          <w:p w14:paraId="4A842CA8" w14:textId="06AFFFE9" w:rsidR="00AE1AC6" w:rsidRPr="00CF1A49" w:rsidRDefault="00AE1AC6" w:rsidP="00AE1AC6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Application developer</w:t>
            </w:r>
            <w:r w:rsidRPr="00CF1A49">
              <w:t xml:space="preserve">, </w:t>
            </w:r>
            <w:r>
              <w:rPr>
                <w:rStyle w:val="SubtleReference"/>
              </w:rPr>
              <w:t>QL2</w:t>
            </w:r>
            <w:r>
              <w:rPr>
                <w:rStyle w:val="SubtleReference"/>
              </w:rPr>
              <w:t xml:space="preserve"> software pvt ltd, </w:t>
            </w:r>
            <w:r>
              <w:rPr>
                <w:rStyle w:val="SubtleReference"/>
              </w:rPr>
              <w:t>gurugram</w:t>
            </w:r>
            <w:r>
              <w:rPr>
                <w:rStyle w:val="SubtleReference"/>
              </w:rPr>
              <w:t>, IN</w:t>
            </w:r>
          </w:p>
          <w:p w14:paraId="51FC8D10" w14:textId="77777777" w:rsidR="00AE1AC6" w:rsidRPr="00AE1AC6" w:rsidRDefault="00AE1AC6" w:rsidP="00AE1AC6">
            <w:pPr>
              <w:spacing w:after="160" w:line="259" w:lineRule="auto"/>
              <w:rPr>
                <w:bCs/>
              </w:rPr>
            </w:pPr>
            <w:r w:rsidRPr="00AE1AC6">
              <w:rPr>
                <w:bCs/>
              </w:rPr>
              <w:t>Pricing analysis of different online hotel and car rental websites:</w:t>
            </w:r>
          </w:p>
          <w:p w14:paraId="31319C5F" w14:textId="748F6F13" w:rsidR="00AE1AC6" w:rsidRDefault="00AE1AC6" w:rsidP="00AE1AC6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 w:rsidRPr="00AE1AC6">
              <w:rPr>
                <w:sz w:val="20"/>
                <w:szCs w:val="20"/>
              </w:rPr>
              <w:t xml:space="preserve">Understand the Client requirement and developing </w:t>
            </w:r>
            <w:r>
              <w:rPr>
                <w:sz w:val="20"/>
                <w:szCs w:val="20"/>
              </w:rPr>
              <w:t>the WEBQL</w:t>
            </w:r>
            <w:r w:rsidRPr="00AE1AC6">
              <w:rPr>
                <w:sz w:val="20"/>
                <w:szCs w:val="20"/>
              </w:rPr>
              <w:t xml:space="preserve"> script for different sites to get right data at a real time for decision making and pricing. Company has collaborated with all the leading hotel and vacation portal and car-rental websites, where we helped them to decide the competitive price for their offerings.</w:t>
            </w:r>
          </w:p>
        </w:tc>
      </w:tr>
      <w:tr w:rsidR="00AE1AC6" w:rsidRPr="00CF1A49" w14:paraId="00B33F23" w14:textId="77777777" w:rsidTr="00F61DF9">
        <w:tc>
          <w:tcPr>
            <w:tcW w:w="9355" w:type="dxa"/>
            <w:tcMar>
              <w:top w:w="216" w:type="dxa"/>
            </w:tcMar>
          </w:tcPr>
          <w:p w14:paraId="3D1C45EC" w14:textId="77777777" w:rsidR="00AE1AC6" w:rsidRDefault="00AE1AC6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758D598633A94F81B1F38BEDD58737FE"/>
        </w:placeholder>
        <w:temporary/>
        <w:showingPlcHdr/>
        <w15:appearance w15:val="hidden"/>
      </w:sdtPr>
      <w:sdtEndPr/>
      <w:sdtContent>
        <w:p w14:paraId="19D3F0B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0FC6F84" w14:textId="77777777" w:rsidTr="00D66A52">
        <w:tc>
          <w:tcPr>
            <w:tcW w:w="9355" w:type="dxa"/>
          </w:tcPr>
          <w:p w14:paraId="72C689A6" w14:textId="40DC7C67" w:rsidR="001D0BF1" w:rsidRPr="00CF1A49" w:rsidRDefault="00AE1AC6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2012</w:t>
            </w:r>
          </w:p>
          <w:p w14:paraId="7D26B50B" w14:textId="06434A24" w:rsidR="007538DC" w:rsidRPr="00CF1A49" w:rsidRDefault="00AE1AC6" w:rsidP="00AE1AC6">
            <w:pPr>
              <w:pStyle w:val="Heading2"/>
              <w:contextualSpacing w:val="0"/>
            </w:pPr>
            <w:r>
              <w:t>master of computer application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uttarakhand technical university Dehradun, uttarakhand, india</w:t>
            </w:r>
          </w:p>
        </w:tc>
      </w:tr>
      <w:tr w:rsidR="00F61DF9" w:rsidRPr="00CF1A49" w14:paraId="7A25D670" w14:textId="77777777" w:rsidTr="00F61DF9">
        <w:tc>
          <w:tcPr>
            <w:tcW w:w="9355" w:type="dxa"/>
            <w:tcMar>
              <w:top w:w="216" w:type="dxa"/>
            </w:tcMar>
          </w:tcPr>
          <w:p w14:paraId="7F4EF2FE" w14:textId="2C0DA04C" w:rsidR="00F61DF9" w:rsidRPr="00CF1A49" w:rsidRDefault="00AE1AC6" w:rsidP="00F61DF9">
            <w:pPr>
              <w:pStyle w:val="Heading3"/>
              <w:contextualSpacing w:val="0"/>
              <w:outlineLvl w:val="2"/>
            </w:pPr>
            <w:r>
              <w:t>july</w:t>
            </w:r>
            <w:r w:rsidR="00F61DF9" w:rsidRPr="00CF1A49">
              <w:t xml:space="preserve"> </w:t>
            </w:r>
            <w:r>
              <w:t>2008</w:t>
            </w:r>
          </w:p>
          <w:p w14:paraId="32AF5DA3" w14:textId="77777777" w:rsidR="00F61DF9" w:rsidRDefault="00AE1AC6" w:rsidP="001375C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bachelor</w:t>
            </w:r>
            <w:r w:rsidR="001375CE">
              <w:t xml:space="preserve"> of science</w:t>
            </w:r>
            <w:r w:rsidR="00F61DF9" w:rsidRPr="00CF1A49">
              <w:t xml:space="preserve">, </w:t>
            </w:r>
            <w:r w:rsidR="001375CE">
              <w:rPr>
                <w:rStyle w:val="SubtleReference"/>
              </w:rPr>
              <w:t>kumaon university nainital, uttarakhand, India</w:t>
            </w:r>
          </w:p>
          <w:p w14:paraId="5967B209" w14:textId="46F4A6CA" w:rsidR="001375CE" w:rsidRDefault="001375CE" w:rsidP="001375CE">
            <w:pPr>
              <w:pStyle w:val="Heading2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E9F90F06BCC14338A5DE98D36E31887F"/>
        </w:placeholder>
        <w:temporary/>
        <w:showingPlcHdr/>
        <w15:appearance w15:val="hidden"/>
      </w:sdtPr>
      <w:sdtEndPr/>
      <w:sdtContent>
        <w:p w14:paraId="77F22F0D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2F52AD6" w14:textId="572EDDB7" w:rsidR="001375CE" w:rsidRDefault="001375CE" w:rsidP="001375CE">
      <w:pPr>
        <w:pStyle w:val="ListParagraph"/>
        <w:numPr>
          <w:ilvl w:val="0"/>
          <w:numId w:val="19"/>
        </w:numPr>
        <w:spacing w:line="259" w:lineRule="auto"/>
        <w:rPr>
          <w:rFonts w:cstheme="minorHAnsi"/>
        </w:rPr>
      </w:pPr>
      <w:r w:rsidRPr="00E232D7">
        <w:rPr>
          <w:rFonts w:cstheme="minorHAnsi"/>
        </w:rPr>
        <w:t>Have been managin</w:t>
      </w:r>
      <w:r>
        <w:rPr>
          <w:rFonts w:cstheme="minorHAnsi"/>
        </w:rPr>
        <w:t xml:space="preserve">g a team of </w:t>
      </w:r>
      <w:r>
        <w:rPr>
          <w:rFonts w:cstheme="minorHAnsi"/>
        </w:rPr>
        <w:t>4</w:t>
      </w:r>
      <w:r>
        <w:rPr>
          <w:rFonts w:cstheme="minorHAnsi"/>
        </w:rPr>
        <w:t xml:space="preserve"> people for the past </w:t>
      </w:r>
      <w:r>
        <w:rPr>
          <w:rFonts w:cstheme="minorHAnsi"/>
        </w:rPr>
        <w:t>3</w:t>
      </w:r>
      <w:r w:rsidRPr="00E232D7">
        <w:rPr>
          <w:rFonts w:cstheme="minorHAnsi"/>
        </w:rPr>
        <w:t xml:space="preserve"> </w:t>
      </w:r>
      <w:r>
        <w:rPr>
          <w:rFonts w:cstheme="minorHAnsi"/>
        </w:rPr>
        <w:t>year</w:t>
      </w:r>
      <w:r>
        <w:rPr>
          <w:rFonts w:cstheme="minorHAnsi"/>
        </w:rPr>
        <w:t>s,</w:t>
      </w:r>
      <w:r w:rsidRPr="00E232D7">
        <w:rPr>
          <w:rFonts w:cstheme="minorHAnsi"/>
        </w:rPr>
        <w:t xml:space="preserve"> mentoring them at </w:t>
      </w:r>
      <w:r>
        <w:rPr>
          <w:rFonts w:cstheme="minorHAnsi"/>
        </w:rPr>
        <w:t>all</w:t>
      </w:r>
      <w:r w:rsidRPr="00E232D7">
        <w:rPr>
          <w:rFonts w:cstheme="minorHAnsi"/>
        </w:rPr>
        <w:t xml:space="preserve"> levels.</w:t>
      </w:r>
    </w:p>
    <w:p w14:paraId="52792A35" w14:textId="19FC6FEA" w:rsidR="001375CE" w:rsidRDefault="001375CE" w:rsidP="001375CE">
      <w:pPr>
        <w:pStyle w:val="ListParagraph"/>
        <w:numPr>
          <w:ilvl w:val="0"/>
          <w:numId w:val="19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Have been the SME and key point of contact in my team for </w:t>
      </w:r>
      <w:r>
        <w:rPr>
          <w:rFonts w:cstheme="minorHAnsi"/>
        </w:rPr>
        <w:t xml:space="preserve">Python, data, </w:t>
      </w:r>
      <w:r>
        <w:rPr>
          <w:rFonts w:cstheme="minorHAnsi"/>
        </w:rPr>
        <w:t>Spark</w:t>
      </w:r>
      <w:r>
        <w:rPr>
          <w:rFonts w:cstheme="minorHAnsi"/>
        </w:rPr>
        <w:t>,</w:t>
      </w:r>
      <w:r>
        <w:rPr>
          <w:rFonts w:cstheme="minorHAnsi"/>
        </w:rPr>
        <w:t xml:space="preserve"> and Airflow concepts.</w:t>
      </w:r>
    </w:p>
    <w:p w14:paraId="734E4A9E" w14:textId="1351FDA5" w:rsidR="001375CE" w:rsidRPr="00CF1A49" w:rsidRDefault="001375CE" w:rsidP="001375CE">
      <w:pPr>
        <w:pStyle w:val="Heading1"/>
      </w:pPr>
      <w:r>
        <w:t>declaration</w:t>
      </w:r>
    </w:p>
    <w:p w14:paraId="7A7C8A84" w14:textId="77777777" w:rsidR="001375CE" w:rsidRPr="00815905" w:rsidRDefault="001375CE" w:rsidP="001375CE">
      <w:pPr>
        <w:rPr>
          <w:rFonts w:cstheme="minorHAnsi"/>
        </w:rPr>
      </w:pPr>
      <w:r w:rsidRPr="00815905">
        <w:rPr>
          <w:rFonts w:cstheme="minorHAnsi"/>
        </w:rPr>
        <w:t>I do hereby declare that all the information given above is true to the best of my knowledge and belief.</w:t>
      </w:r>
    </w:p>
    <w:p w14:paraId="549E38D4" w14:textId="392CB881" w:rsidR="001375CE" w:rsidRDefault="001375CE" w:rsidP="001375CE">
      <w:pPr>
        <w:spacing w:line="259" w:lineRule="auto"/>
        <w:rPr>
          <w:rFonts w:cstheme="minorHAnsi"/>
        </w:rPr>
      </w:pPr>
    </w:p>
    <w:p w14:paraId="03AF09DA" w14:textId="6D19B3A1" w:rsidR="001375CE" w:rsidRDefault="001375CE" w:rsidP="001375CE">
      <w:pPr>
        <w:spacing w:line="259" w:lineRule="auto"/>
        <w:rPr>
          <w:rFonts w:cstheme="minorHAnsi"/>
        </w:rPr>
      </w:pPr>
    </w:p>
    <w:p w14:paraId="60B6BD9B" w14:textId="77777777" w:rsidR="001375CE" w:rsidRPr="00815905" w:rsidRDefault="001375CE" w:rsidP="001375CE">
      <w:pPr>
        <w:pStyle w:val="Heading2"/>
        <w:rPr>
          <w:rFonts w:cstheme="minorHAnsi"/>
        </w:rPr>
      </w:pPr>
      <w:r w:rsidRPr="001375CE">
        <w:t>PLACE</w:t>
      </w:r>
      <w:r w:rsidRPr="001375CE">
        <w:rPr>
          <w:rFonts w:ascii="Century Gothic" w:eastAsia="Calibri" w:hAnsi="Century Gothic" w:cs="Calibri"/>
          <w:b w:val="0"/>
          <w:color w:val="auto"/>
          <w:sz w:val="24"/>
        </w:rPr>
        <w:t xml:space="preserve"> </w:t>
      </w:r>
      <w:r w:rsidRPr="001375CE">
        <w:rPr>
          <w:rFonts w:eastAsiaTheme="minorHAnsi" w:cstheme="minorHAnsi"/>
          <w:b w:val="0"/>
          <w:caps w:val="0"/>
          <w:color w:val="595959" w:themeColor="text1" w:themeTint="A6"/>
          <w:sz w:val="22"/>
          <w:szCs w:val="22"/>
        </w:rPr>
        <w:t>Gurugram</w:t>
      </w:r>
    </w:p>
    <w:p w14:paraId="5D94C683" w14:textId="5985D1BB" w:rsidR="001375CE" w:rsidRPr="00815905" w:rsidRDefault="001375CE" w:rsidP="001375CE">
      <w:pPr>
        <w:pStyle w:val="Heading2"/>
        <w:rPr>
          <w:rFonts w:cstheme="minorHAnsi"/>
        </w:rPr>
      </w:pPr>
      <w:r w:rsidRPr="001375CE">
        <w:t>DATE</w:t>
      </w:r>
      <w:r w:rsidRPr="001375CE">
        <w:rPr>
          <w:rFonts w:ascii="Century Gothic" w:hAnsi="Century Gothic"/>
          <w:b w:val="0"/>
          <w:color w:val="auto"/>
          <w:sz w:val="24"/>
          <w:szCs w:val="20"/>
        </w:rPr>
        <w:t xml:space="preserve"> </w:t>
      </w:r>
      <w:r w:rsidRPr="001375CE">
        <w:rPr>
          <w:rFonts w:eastAsiaTheme="minorHAnsi" w:cstheme="minorHAnsi"/>
          <w:b w:val="0"/>
          <w:caps w:val="0"/>
          <w:color w:val="595959" w:themeColor="text1" w:themeTint="A6"/>
          <w:sz w:val="22"/>
          <w:szCs w:val="22"/>
        </w:rPr>
        <w:t xml:space="preserve">10th </w:t>
      </w:r>
      <w:r w:rsidRPr="001375CE">
        <w:rPr>
          <w:rFonts w:eastAsiaTheme="minorHAnsi" w:cstheme="minorHAnsi"/>
          <w:b w:val="0"/>
          <w:caps w:val="0"/>
          <w:color w:val="595959" w:themeColor="text1" w:themeTint="A6"/>
          <w:sz w:val="22"/>
          <w:szCs w:val="22"/>
        </w:rPr>
        <w:t>Jan</w:t>
      </w:r>
      <w:r w:rsidRPr="001375CE">
        <w:rPr>
          <w:rFonts w:eastAsiaTheme="minorHAnsi" w:cstheme="minorHAnsi"/>
          <w:b w:val="0"/>
          <w:caps w:val="0"/>
          <w:color w:val="595959" w:themeColor="text1" w:themeTint="A6"/>
          <w:sz w:val="22"/>
          <w:szCs w:val="22"/>
        </w:rPr>
        <w:t xml:space="preserve"> 202</w:t>
      </w:r>
      <w:r w:rsidRPr="001375CE">
        <w:rPr>
          <w:rFonts w:eastAsiaTheme="minorHAnsi" w:cstheme="minorHAnsi"/>
          <w:b w:val="0"/>
          <w:caps w:val="0"/>
          <w:color w:val="595959" w:themeColor="text1" w:themeTint="A6"/>
          <w:sz w:val="22"/>
          <w:szCs w:val="22"/>
        </w:rPr>
        <w:t>2</w:t>
      </w:r>
    </w:p>
    <w:p w14:paraId="0E0D139D" w14:textId="77777777" w:rsidR="001375CE" w:rsidRPr="001375CE" w:rsidRDefault="001375CE" w:rsidP="001375CE">
      <w:pPr>
        <w:spacing w:line="259" w:lineRule="auto"/>
        <w:rPr>
          <w:rFonts w:cstheme="minorHAnsi"/>
        </w:rPr>
      </w:pPr>
    </w:p>
    <w:p w14:paraId="2103EBDA" w14:textId="27E68E72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E1C2" w14:textId="77777777" w:rsidR="009A26D4" w:rsidRDefault="009A26D4" w:rsidP="0068194B">
      <w:r>
        <w:separator/>
      </w:r>
    </w:p>
    <w:p w14:paraId="02B07E63" w14:textId="77777777" w:rsidR="009A26D4" w:rsidRDefault="009A26D4"/>
    <w:p w14:paraId="47ED4434" w14:textId="77777777" w:rsidR="009A26D4" w:rsidRDefault="009A26D4"/>
  </w:endnote>
  <w:endnote w:type="continuationSeparator" w:id="0">
    <w:p w14:paraId="634D9849" w14:textId="77777777" w:rsidR="009A26D4" w:rsidRDefault="009A26D4" w:rsidP="0068194B">
      <w:r>
        <w:continuationSeparator/>
      </w:r>
    </w:p>
    <w:p w14:paraId="32D81E3C" w14:textId="77777777" w:rsidR="009A26D4" w:rsidRDefault="009A26D4"/>
    <w:p w14:paraId="280CA4FC" w14:textId="77777777" w:rsidR="009A26D4" w:rsidRDefault="009A2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5B2D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BD3DA" w14:textId="77777777" w:rsidR="009A26D4" w:rsidRDefault="009A26D4" w:rsidP="0068194B">
      <w:r>
        <w:separator/>
      </w:r>
    </w:p>
    <w:p w14:paraId="5F7B1AE0" w14:textId="77777777" w:rsidR="009A26D4" w:rsidRDefault="009A26D4"/>
    <w:p w14:paraId="10C2E48F" w14:textId="77777777" w:rsidR="009A26D4" w:rsidRDefault="009A26D4"/>
  </w:footnote>
  <w:footnote w:type="continuationSeparator" w:id="0">
    <w:p w14:paraId="32236158" w14:textId="77777777" w:rsidR="009A26D4" w:rsidRDefault="009A26D4" w:rsidP="0068194B">
      <w:r>
        <w:continuationSeparator/>
      </w:r>
    </w:p>
    <w:p w14:paraId="125A398C" w14:textId="77777777" w:rsidR="009A26D4" w:rsidRDefault="009A26D4"/>
    <w:p w14:paraId="2A5E7BC3" w14:textId="77777777" w:rsidR="009A26D4" w:rsidRDefault="009A2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2ED5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DBCD14" wp14:editId="39573C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C8393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840D7D"/>
    <w:multiLevelType w:val="hybridMultilevel"/>
    <w:tmpl w:val="48EA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EF4357"/>
    <w:multiLevelType w:val="hybridMultilevel"/>
    <w:tmpl w:val="11C87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FA0833"/>
    <w:multiLevelType w:val="hybridMultilevel"/>
    <w:tmpl w:val="9712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4B479F"/>
    <w:multiLevelType w:val="hybridMultilevel"/>
    <w:tmpl w:val="BB36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71798"/>
    <w:multiLevelType w:val="hybridMultilevel"/>
    <w:tmpl w:val="A334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87D30"/>
    <w:multiLevelType w:val="hybridMultilevel"/>
    <w:tmpl w:val="FFF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0"/>
  </w:num>
  <w:num w:numId="17">
    <w:abstractNumId w:val="13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D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75C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A5A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06D1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6D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1AC6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968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bisht0709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b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E3E752ADFA4B7C8A83B102D8276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D386E-48FE-4490-9D01-2609D3FAAEB2}"/>
      </w:docPartPr>
      <w:docPartBody>
        <w:p w:rsidR="00000000" w:rsidRDefault="0050233F">
          <w:pPr>
            <w:pStyle w:val="B8E3E752ADFA4B7C8A83B102D8276DF1"/>
          </w:pPr>
          <w:r w:rsidRPr="00CF1A49">
            <w:t>·</w:t>
          </w:r>
        </w:p>
      </w:docPartBody>
    </w:docPart>
    <w:docPart>
      <w:docPartPr>
        <w:name w:val="BCF350B1BB9B4461A08AB32DB6ED6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0689-0B1C-47EB-AE00-EBB215F512B6}"/>
      </w:docPartPr>
      <w:docPartBody>
        <w:p w:rsidR="00000000" w:rsidRDefault="0050233F">
          <w:pPr>
            <w:pStyle w:val="BCF350B1BB9B4461A08AB32DB6ED6DAE"/>
          </w:pPr>
          <w:r w:rsidRPr="00CF1A49">
            <w:t>·</w:t>
          </w:r>
        </w:p>
      </w:docPartBody>
    </w:docPart>
    <w:docPart>
      <w:docPartPr>
        <w:name w:val="0E481236ADFD4832A072884BC324D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7EE4-227E-428A-B99D-52C32AD1BF43}"/>
      </w:docPartPr>
      <w:docPartBody>
        <w:p w:rsidR="00000000" w:rsidRDefault="0050233F">
          <w:pPr>
            <w:pStyle w:val="0E481236ADFD4832A072884BC324D1D4"/>
          </w:pPr>
          <w:r w:rsidRPr="00CF1A49">
            <w:t>·</w:t>
          </w:r>
        </w:p>
      </w:docPartBody>
    </w:docPart>
    <w:docPart>
      <w:docPartPr>
        <w:name w:val="DD89A200826943F68347C853CECF4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D2F70-AA18-4B81-A38C-F8BCA5F800AB}"/>
      </w:docPartPr>
      <w:docPartBody>
        <w:p w:rsidR="00000000" w:rsidRDefault="0050233F">
          <w:pPr>
            <w:pStyle w:val="DD89A200826943F68347C853CECF498B"/>
          </w:pPr>
          <w:r w:rsidRPr="00CF1A49">
            <w:t>Experience</w:t>
          </w:r>
        </w:p>
      </w:docPartBody>
    </w:docPart>
    <w:docPart>
      <w:docPartPr>
        <w:name w:val="758D598633A94F81B1F38BEDD5873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52B2-1EB1-4DA9-A4A9-EC027DB26479}"/>
      </w:docPartPr>
      <w:docPartBody>
        <w:p w:rsidR="00000000" w:rsidRDefault="0050233F">
          <w:pPr>
            <w:pStyle w:val="758D598633A94F81B1F38BEDD58737FE"/>
          </w:pPr>
          <w:r w:rsidRPr="00CF1A49">
            <w:t>Education</w:t>
          </w:r>
        </w:p>
      </w:docPartBody>
    </w:docPart>
    <w:docPart>
      <w:docPartPr>
        <w:name w:val="E9F90F06BCC14338A5DE98D36E318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DEFE-1CF1-4FCE-9AB4-26264A13AE34}"/>
      </w:docPartPr>
      <w:docPartBody>
        <w:p w:rsidR="00000000" w:rsidRDefault="0050233F">
          <w:pPr>
            <w:pStyle w:val="E9F90F06BCC14338A5DE98D36E31887F"/>
          </w:pPr>
          <w:r w:rsidRPr="00CF1A49">
            <w:t>Activities</w:t>
          </w:r>
        </w:p>
      </w:docPartBody>
    </w:docPart>
    <w:docPart>
      <w:docPartPr>
        <w:name w:val="1F46C3DFBF7945FAACEE9C3A5572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6972-7928-4080-A46F-C08BB5D94C78}"/>
      </w:docPartPr>
      <w:docPartBody>
        <w:p w:rsidR="00000000" w:rsidRDefault="0050233F" w:rsidP="0050233F">
          <w:pPr>
            <w:pStyle w:val="1F46C3DFBF7945FAACEE9C3A5572073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3F"/>
    <w:rsid w:val="0050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3C1A230734DB49515EC7D39EB848F">
    <w:name w:val="65E3C1A230734DB49515EC7D39EB84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DD27EA00ED43C1BAA5C078A5E730E5">
    <w:name w:val="A2DD27EA00ED43C1BAA5C078A5E730E5"/>
  </w:style>
  <w:style w:type="paragraph" w:customStyle="1" w:styleId="69468C868EB94E37B11EE368AF120A4D">
    <w:name w:val="69468C868EB94E37B11EE368AF120A4D"/>
  </w:style>
  <w:style w:type="paragraph" w:customStyle="1" w:styleId="B8E3E752ADFA4B7C8A83B102D8276DF1">
    <w:name w:val="B8E3E752ADFA4B7C8A83B102D8276DF1"/>
  </w:style>
  <w:style w:type="paragraph" w:customStyle="1" w:styleId="C8DA8313C3E440EDBA8F6EA1614A161A">
    <w:name w:val="C8DA8313C3E440EDBA8F6EA1614A161A"/>
  </w:style>
  <w:style w:type="paragraph" w:customStyle="1" w:styleId="66ECBAAE08764DC39ABDE48ED991EB19">
    <w:name w:val="66ECBAAE08764DC39ABDE48ED991EB19"/>
  </w:style>
  <w:style w:type="paragraph" w:customStyle="1" w:styleId="BCF350B1BB9B4461A08AB32DB6ED6DAE">
    <w:name w:val="BCF350B1BB9B4461A08AB32DB6ED6DAE"/>
  </w:style>
  <w:style w:type="paragraph" w:customStyle="1" w:styleId="5EE3836DBA2144ABA486EB745A27B991">
    <w:name w:val="5EE3836DBA2144ABA486EB745A27B991"/>
  </w:style>
  <w:style w:type="paragraph" w:customStyle="1" w:styleId="0E481236ADFD4832A072884BC324D1D4">
    <w:name w:val="0E481236ADFD4832A072884BC324D1D4"/>
  </w:style>
  <w:style w:type="paragraph" w:customStyle="1" w:styleId="10216E1634AF43E0A31D4B938F214709">
    <w:name w:val="10216E1634AF43E0A31D4B938F214709"/>
  </w:style>
  <w:style w:type="paragraph" w:customStyle="1" w:styleId="FAFFB913FA2943128AD215339E86B1D4">
    <w:name w:val="FAFFB913FA2943128AD215339E86B1D4"/>
  </w:style>
  <w:style w:type="paragraph" w:customStyle="1" w:styleId="DD89A200826943F68347C853CECF498B">
    <w:name w:val="DD89A200826943F68347C853CECF498B"/>
  </w:style>
  <w:style w:type="paragraph" w:customStyle="1" w:styleId="1EF2A963CF9A4A64B24D268BE844BC1F">
    <w:name w:val="1EF2A963CF9A4A64B24D268BE844BC1F"/>
  </w:style>
  <w:style w:type="paragraph" w:customStyle="1" w:styleId="8C7C884ADA7B4D6E8299BFD08E8B43AB">
    <w:name w:val="8C7C884ADA7B4D6E8299BFD08E8B43AB"/>
  </w:style>
  <w:style w:type="paragraph" w:customStyle="1" w:styleId="B1C852178DA846B1894684D1B31B05B8">
    <w:name w:val="B1C852178DA846B1894684D1B31B05B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D8FB33C5C034187A90631FC4F2774F6">
    <w:name w:val="2D8FB33C5C034187A90631FC4F2774F6"/>
  </w:style>
  <w:style w:type="paragraph" w:customStyle="1" w:styleId="0865C619F80A4D8580DBC925D998FD4C">
    <w:name w:val="0865C619F80A4D8580DBC925D998FD4C"/>
  </w:style>
  <w:style w:type="paragraph" w:customStyle="1" w:styleId="7254CF47FED347A5A0B2C098C60BD9FB">
    <w:name w:val="7254CF47FED347A5A0B2C098C60BD9FB"/>
  </w:style>
  <w:style w:type="paragraph" w:customStyle="1" w:styleId="5AD8078489074B03815DEC6D3A999C2B">
    <w:name w:val="5AD8078489074B03815DEC6D3A999C2B"/>
  </w:style>
  <w:style w:type="paragraph" w:customStyle="1" w:styleId="77CE590A5DA64303A7242D96BC2E7BC6">
    <w:name w:val="77CE590A5DA64303A7242D96BC2E7BC6"/>
  </w:style>
  <w:style w:type="paragraph" w:customStyle="1" w:styleId="06873FDF9D194264AE58D8BB4CEB6BEC">
    <w:name w:val="06873FDF9D194264AE58D8BB4CEB6BEC"/>
  </w:style>
  <w:style w:type="paragraph" w:customStyle="1" w:styleId="C397627F0B8E446DA80D5522D1BAE20A">
    <w:name w:val="C397627F0B8E446DA80D5522D1BAE20A"/>
  </w:style>
  <w:style w:type="paragraph" w:customStyle="1" w:styleId="758D598633A94F81B1F38BEDD58737FE">
    <w:name w:val="758D598633A94F81B1F38BEDD58737FE"/>
  </w:style>
  <w:style w:type="paragraph" w:customStyle="1" w:styleId="704AEE5DC7574F2388C28E4E774BB520">
    <w:name w:val="704AEE5DC7574F2388C28E4E774BB520"/>
  </w:style>
  <w:style w:type="paragraph" w:customStyle="1" w:styleId="CD344FA626AB4E4996FF1C119955FE8D">
    <w:name w:val="CD344FA626AB4E4996FF1C119955FE8D"/>
  </w:style>
  <w:style w:type="paragraph" w:customStyle="1" w:styleId="11D4F20FBA2E4BF5B663386A009D7791">
    <w:name w:val="11D4F20FBA2E4BF5B663386A009D7791"/>
  </w:style>
  <w:style w:type="paragraph" w:customStyle="1" w:styleId="E8D1D1E3CB794C388FB00B95DC9C5200">
    <w:name w:val="E8D1D1E3CB794C388FB00B95DC9C5200"/>
  </w:style>
  <w:style w:type="paragraph" w:customStyle="1" w:styleId="E6E0FC6AF8CD4DCF9728860B37501202">
    <w:name w:val="E6E0FC6AF8CD4DCF9728860B37501202"/>
  </w:style>
  <w:style w:type="paragraph" w:customStyle="1" w:styleId="929A58D4FD0347418F493FA84732AC15">
    <w:name w:val="929A58D4FD0347418F493FA84732AC15"/>
  </w:style>
  <w:style w:type="paragraph" w:customStyle="1" w:styleId="7249806C0E954E6C846A6E438B5114EF">
    <w:name w:val="7249806C0E954E6C846A6E438B5114EF"/>
  </w:style>
  <w:style w:type="paragraph" w:customStyle="1" w:styleId="B48E9C3D5A104540B0869F28F89156CE">
    <w:name w:val="B48E9C3D5A104540B0869F28F89156CE"/>
  </w:style>
  <w:style w:type="paragraph" w:customStyle="1" w:styleId="43B42E5224134384B4B7BB6704B45834">
    <w:name w:val="43B42E5224134384B4B7BB6704B45834"/>
  </w:style>
  <w:style w:type="paragraph" w:customStyle="1" w:styleId="7C321C16A53D4AE398A01FB76D37B121">
    <w:name w:val="7C321C16A53D4AE398A01FB76D37B121"/>
  </w:style>
  <w:style w:type="paragraph" w:customStyle="1" w:styleId="819C4A59CBC74179B501FCFF6B79D126">
    <w:name w:val="819C4A59CBC74179B501FCFF6B79D126"/>
  </w:style>
  <w:style w:type="paragraph" w:customStyle="1" w:styleId="4CA28D15D7314EAF95CD67D4C64A9C33">
    <w:name w:val="4CA28D15D7314EAF95CD67D4C64A9C33"/>
  </w:style>
  <w:style w:type="paragraph" w:customStyle="1" w:styleId="86ABE888E2364173BF778A2822A65D1B">
    <w:name w:val="86ABE888E2364173BF778A2822A65D1B"/>
  </w:style>
  <w:style w:type="paragraph" w:customStyle="1" w:styleId="C0EFF21ED4EC421AB9F04AE63202A032">
    <w:name w:val="C0EFF21ED4EC421AB9F04AE63202A032"/>
  </w:style>
  <w:style w:type="paragraph" w:customStyle="1" w:styleId="72CD93DDD59345A18B0E0C61180EA1EE">
    <w:name w:val="72CD93DDD59345A18B0E0C61180EA1EE"/>
  </w:style>
  <w:style w:type="paragraph" w:customStyle="1" w:styleId="52E1EAA2E82A42B0AFC2D548254D2124">
    <w:name w:val="52E1EAA2E82A42B0AFC2D548254D2124"/>
  </w:style>
  <w:style w:type="paragraph" w:customStyle="1" w:styleId="E9F90F06BCC14338A5DE98D36E31887F">
    <w:name w:val="E9F90F06BCC14338A5DE98D36E31887F"/>
  </w:style>
  <w:style w:type="paragraph" w:customStyle="1" w:styleId="9B8DDE276F9D4584A50911AA613AB98A">
    <w:name w:val="9B8DDE276F9D4584A50911AA613AB98A"/>
  </w:style>
  <w:style w:type="paragraph" w:customStyle="1" w:styleId="1F46C3DFBF7945FAACEE9C3A5572073A">
    <w:name w:val="1F46C3DFBF7945FAACEE9C3A5572073A"/>
    <w:rsid w:val="0050233F"/>
  </w:style>
  <w:style w:type="paragraph" w:customStyle="1" w:styleId="58FA86F41FF243CEB086BFD9FB3B18A7">
    <w:name w:val="58FA86F41FF243CEB086BFD9FB3B18A7"/>
    <w:rsid w:val="0050233F"/>
  </w:style>
  <w:style w:type="paragraph" w:customStyle="1" w:styleId="C1ADDFBDA04F4507B749F6DB131B1C41">
    <w:name w:val="C1ADDFBDA04F4507B749F6DB131B1C41"/>
    <w:rsid w:val="0050233F"/>
  </w:style>
  <w:style w:type="paragraph" w:customStyle="1" w:styleId="F9F34BFE1A59453DBC50DC13514D05D8">
    <w:name w:val="F9F34BFE1A59453DBC50DC13514D05D8"/>
    <w:rsid w:val="0050233F"/>
  </w:style>
  <w:style w:type="paragraph" w:customStyle="1" w:styleId="3D7672B98F474F6CA4D7A44AFF3158D1">
    <w:name w:val="3D7672B98F474F6CA4D7A44AFF3158D1"/>
    <w:rsid w:val="0050233F"/>
  </w:style>
  <w:style w:type="paragraph" w:customStyle="1" w:styleId="A03F4FB6FE254E4A8C18A0C296B3F3AA">
    <w:name w:val="A03F4FB6FE254E4A8C18A0C296B3F3AA"/>
    <w:rsid w:val="0050233F"/>
  </w:style>
  <w:style w:type="paragraph" w:customStyle="1" w:styleId="B61D21473AEC42A6A111B7BC6C1ED0AE">
    <w:name w:val="B61D21473AEC42A6A111B7BC6C1ED0AE"/>
    <w:rsid w:val="00502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2022-01-10T04:49:00Z</dcterms:created>
  <dcterms:modified xsi:type="dcterms:W3CDTF">2022-01-10T07:08:00Z</dcterms:modified>
  <cp:category/>
</cp:coreProperties>
</file>